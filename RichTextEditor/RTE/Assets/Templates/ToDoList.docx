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DA" w:rsidRPr="00922467" w:rsidRDefault="00F335AF" w:rsidP="00841EBC">
      <w:pPr>
        <w:spacing w:before="0" w:after="360"/>
        <w:jc w:val="center"/>
      </w:pPr>
      <w:r w:rsidRPr="00922467">
        <w:rPr>
          <w:rFonts w:asciiTheme="majorHAnsi" w:eastAsiaTheme="majorEastAsia" w:hAnsiTheme="majorHAnsi" w:cstheme="majorBidi"/>
          <w:caps/>
          <w:spacing w:val="10"/>
          <w:w w:val="120"/>
          <w:kern w:val="0"/>
          <w:sz w:val="96"/>
          <w:szCs w:val="96"/>
          <w14:ligatures w14:val="none"/>
        </w:rPr>
        <w:t>[To Do List]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1560"/>
        <w:gridCol w:w="2423"/>
        <w:gridCol w:w="2017"/>
        <w:gridCol w:w="1435"/>
      </w:tblGrid>
      <w:tr w:rsidR="00F335AF" w:rsidRPr="00F335AF" w:rsidTr="00F335AF">
        <w:tc>
          <w:tcPr>
            <w:tcW w:w="119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5AF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1560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5AF">
              <w:rPr>
                <w:rFonts w:ascii="Times New Roman" w:hAnsi="Times New Roman" w:cs="Times New Roman"/>
                <w:b/>
                <w:sz w:val="28"/>
                <w:szCs w:val="28"/>
              </w:rPr>
              <w:t>Due Date</w:t>
            </w:r>
          </w:p>
        </w:tc>
        <w:tc>
          <w:tcPr>
            <w:tcW w:w="2423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5AF">
              <w:rPr>
                <w:rFonts w:ascii="Times New Roman" w:hAnsi="Times New Roman" w:cs="Times New Roman"/>
                <w:b/>
                <w:sz w:val="28"/>
                <w:szCs w:val="28"/>
              </w:rPr>
              <w:t>What</w:t>
            </w:r>
          </w:p>
        </w:tc>
        <w:tc>
          <w:tcPr>
            <w:tcW w:w="2017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5AF">
              <w:rPr>
                <w:rFonts w:ascii="Times New Roman" w:hAnsi="Times New Roman" w:cs="Times New Roman"/>
                <w:b/>
                <w:sz w:val="28"/>
                <w:szCs w:val="28"/>
              </w:rPr>
              <w:t>Who</w:t>
            </w:r>
          </w:p>
        </w:tc>
        <w:tc>
          <w:tcPr>
            <w:tcW w:w="143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35AF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AF" w:rsidRPr="00F335AF" w:rsidTr="00F335AF">
        <w:tc>
          <w:tcPr>
            <w:tcW w:w="119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3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7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F335AF" w:rsidRPr="00F335AF" w:rsidRDefault="00F335AF" w:rsidP="005A6F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35AF" w:rsidRDefault="00F335AF">
      <w:pPr>
        <w:pStyle w:val="NoSpacing"/>
        <w:rPr>
          <w:sz w:val="24"/>
          <w:szCs w:val="24"/>
        </w:rPr>
      </w:pPr>
    </w:p>
    <w:p w:rsidR="00EF3016" w:rsidRDefault="00EF3016" w:rsidP="00EF3016">
      <w:pPr>
        <w:pStyle w:val="NoSpacing"/>
        <w:spacing w:after="720"/>
        <w:rPr>
          <w:sz w:val="24"/>
          <w:szCs w:val="24"/>
        </w:rPr>
      </w:pPr>
    </w:p>
    <w:p w:rsidR="00EF3016" w:rsidRDefault="00EF3016" w:rsidP="00EF3016">
      <w:pPr>
        <w:pStyle w:val="NoSpacing"/>
        <w:spacing w:after="120"/>
        <w:rPr>
          <w:sz w:val="24"/>
          <w:szCs w:val="24"/>
        </w:rPr>
      </w:pPr>
      <w:r>
        <w:rPr>
          <w:sz w:val="24"/>
          <w:szCs w:val="24"/>
        </w:rPr>
        <w:t>Notes:</w:t>
      </w:r>
    </w:p>
    <w:p w:rsidR="00EF3016" w:rsidRDefault="00EF3016" w:rsidP="00EF3016">
      <w:pPr>
        <w:pStyle w:val="NoSpacing"/>
        <w:spacing w:after="720"/>
        <w:rPr>
          <w:sz w:val="24"/>
          <w:szCs w:val="24"/>
        </w:rPr>
      </w:pPr>
      <w:r>
        <w:rPr>
          <w:sz w:val="24"/>
          <w:szCs w:val="24"/>
        </w:rPr>
        <w:t>[Your Notes Here]</w:t>
      </w:r>
      <w:bookmarkStart w:id="0" w:name="_GoBack"/>
      <w:bookmarkEnd w:id="0"/>
    </w:p>
    <w:sectPr w:rsidR="00EF3016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24"/>
    <w:rsid w:val="003440A4"/>
    <w:rsid w:val="00841EBC"/>
    <w:rsid w:val="00890DDE"/>
    <w:rsid w:val="00922467"/>
    <w:rsid w:val="009641AD"/>
    <w:rsid w:val="00A9436E"/>
    <w:rsid w:val="00B83115"/>
    <w:rsid w:val="00BB7D24"/>
    <w:rsid w:val="00BC5758"/>
    <w:rsid w:val="00DC6B7E"/>
    <w:rsid w:val="00E87FDA"/>
    <w:rsid w:val="00EF3016"/>
    <w:rsid w:val="00F335AF"/>
    <w:rsid w:val="00F438A2"/>
    <w:rsid w:val="00F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BD537-95AE-4846-9F5B-81F1DD08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umugaPerumal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ArumugaPerumal</dc:creator>
  <cp:keywords/>
  <cp:lastModifiedBy>Arumuga perumal S</cp:lastModifiedBy>
  <cp:revision>5</cp:revision>
  <dcterms:created xsi:type="dcterms:W3CDTF">2014-10-12T14:20:00Z</dcterms:created>
  <dcterms:modified xsi:type="dcterms:W3CDTF">2014-10-12T14:29:00Z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