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9B" w:rsidRPr="00405016" w:rsidRDefault="002F13B6">
      <w:pPr>
        <w:pStyle w:val="Title"/>
        <w:rPr>
          <w:color w:val="4FB8C1" w:themeColor="text2" w:themeTint="99"/>
        </w:rPr>
      </w:pPr>
      <w:r w:rsidRPr="00405016">
        <w:rPr>
          <w:color w:val="4FB8C1" w:themeColor="text2" w:themeTint="99"/>
        </w:rPr>
        <w:t>Title</w:t>
      </w:r>
    </w:p>
    <w:p w:rsidR="0059319B" w:rsidRPr="00405016" w:rsidRDefault="002F13B6">
      <w:pPr>
        <w:pStyle w:val="Heading1"/>
        <w:rPr>
          <w:color w:val="4FB8C1" w:themeColor="text2" w:themeTint="99"/>
        </w:rPr>
      </w:pPr>
      <w:r w:rsidRPr="00405016">
        <w:rPr>
          <w:color w:val="4FB8C1" w:themeColor="text2" w:themeTint="99"/>
        </w:rPr>
        <w:t>Heading</w:t>
      </w:r>
    </w:p>
    <w:p w:rsidR="0059319B" w:rsidRDefault="002F13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9319B" w:rsidRDefault="002F13B6">
      <w:r>
        <w:t>Go ahead and get started.</w:t>
      </w:r>
      <w:bookmarkStart w:id="0" w:name="_GoBack"/>
      <w:bookmarkEnd w:id="0"/>
    </w:p>
    <w:sectPr w:rsidR="005931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B6"/>
    <w:rsid w:val="002F13B6"/>
    <w:rsid w:val="00405016"/>
    <w:rsid w:val="00593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002B1-FDED-48F3-BA96-220E1EEF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mugaPeruma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ArumugaPerumal</dc:creator>
  <cp:keywords/>
  <cp:lastModifiedBy>Arumuga perumal S</cp:lastModifiedBy>
  <cp:revision>2</cp:revision>
  <dcterms:created xsi:type="dcterms:W3CDTF">2014-10-12T14:08:00Z</dcterms:created>
  <dcterms:modified xsi:type="dcterms:W3CDTF">2014-10-12T14:30:00Z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