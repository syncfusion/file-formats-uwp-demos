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30B" w:rsidRDefault="000B1120" w:rsidP="00643A94">
      <w:pPr>
        <w:pStyle w:val="Address"/>
      </w:pPr>
      <w:r>
        <w:t>[Your Name]</w:t>
      </w:r>
    </w:p>
    <w:p w:rsidR="00FD5F91" w:rsidRDefault="000B1120" w:rsidP="00643A94">
      <w:pPr>
        <w:pStyle w:val="Address"/>
      </w:pPr>
      <w:r>
        <w:t>[Street Address]</w:t>
      </w:r>
    </w:p>
    <w:p w:rsidR="00FD5F91" w:rsidRDefault="000B1120" w:rsidP="00643A94">
      <w:pPr>
        <w:pStyle w:val="Address"/>
      </w:pPr>
      <w:r>
        <w:t>[City, ST ZIP CODE]</w:t>
      </w:r>
    </w:p>
    <w:p w:rsidR="004C69B9" w:rsidRPr="000D2E35" w:rsidRDefault="000B1120" w:rsidP="000D2E35">
      <w:pPr>
        <w:pStyle w:val="Date"/>
      </w:pPr>
      <w:r>
        <w:t>[Date]</w:t>
      </w:r>
    </w:p>
    <w:p w:rsidR="004C69B9" w:rsidRPr="004C69B9" w:rsidRDefault="000B1120" w:rsidP="004C69B9">
      <w:pPr>
        <w:pStyle w:val="Address"/>
      </w:pPr>
      <w:r>
        <w:t>[Recipient Name]</w:t>
      </w:r>
    </w:p>
    <w:p w:rsidR="00FD5F91" w:rsidRPr="004C69B9" w:rsidRDefault="000B1120" w:rsidP="004C69B9">
      <w:pPr>
        <w:pStyle w:val="Address"/>
      </w:pPr>
      <w:r>
        <w:t>[Title]</w:t>
      </w:r>
    </w:p>
    <w:p w:rsidR="009A462A" w:rsidRPr="004C69B9" w:rsidRDefault="000B1120" w:rsidP="004C69B9">
      <w:pPr>
        <w:pStyle w:val="Address"/>
      </w:pPr>
      <w:r>
        <w:t>[Company Name]</w:t>
      </w:r>
    </w:p>
    <w:p w:rsidR="000B1120" w:rsidRDefault="000B1120" w:rsidP="000B1120">
      <w:pPr>
        <w:pStyle w:val="Address"/>
      </w:pPr>
      <w:r>
        <w:t>[City, ST ZIP CODE]</w:t>
      </w:r>
    </w:p>
    <w:p w:rsidR="000B1120" w:rsidRPr="000D2E35" w:rsidRDefault="000B1120" w:rsidP="000B1120">
      <w:pPr>
        <w:pStyle w:val="Date"/>
      </w:pPr>
      <w:r>
        <w:t>[Date]</w:t>
      </w:r>
    </w:p>
    <w:p w:rsidR="004C69B9" w:rsidRDefault="00D27A70" w:rsidP="004C69B9">
      <w:pPr>
        <w:pStyle w:val="Salutation"/>
      </w:pPr>
      <w:r>
        <w:t>Dear</w:t>
      </w:r>
      <w:r w:rsidR="004C69B9">
        <w:t xml:space="preserve"> </w:t>
      </w:r>
      <w:sdt>
        <w:sdtPr>
          <w:alias w:val="Name"/>
          <w:tag w:val="Name"/>
          <w:id w:val="1652816070"/>
          <w:placeholder>
            <w:docPart w:val="7D64E96663264C3789A7C2EE29016C13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4C69B9">
            <w:t>[Recipient Name]</w:t>
          </w:r>
        </w:sdtContent>
      </w:sdt>
      <w:r w:rsidR="004C69B9">
        <w:t>:</w:t>
      </w:r>
    </w:p>
    <w:p w:rsidR="00272AE7" w:rsidRDefault="00460F09" w:rsidP="004C69B9">
      <w:r w:rsidRPr="00460F09">
        <w:t>We received your reference for</w:t>
      </w:r>
      <w:r w:rsidR="000B1120">
        <w:t xml:space="preserve"> </w:t>
      </w:r>
      <w:r w:rsidR="000B1120" w:rsidRPr="000B1120">
        <w:rPr>
          <w:color w:val="808080" w:themeColor="background1" w:themeShade="80"/>
        </w:rPr>
        <w:t>[Applicant Name]</w:t>
      </w:r>
      <w:r w:rsidRPr="00460F09">
        <w:t xml:space="preserve">, who has applied for a position as a </w:t>
      </w:r>
      <w:r w:rsidR="000B1120">
        <w:rPr>
          <w:color w:val="808080" w:themeColor="background1" w:themeShade="80"/>
        </w:rPr>
        <w:t>[Job Title</w:t>
      </w:r>
      <w:r w:rsidR="000B1120" w:rsidRPr="000B1120">
        <w:rPr>
          <w:color w:val="808080" w:themeColor="background1" w:themeShade="80"/>
        </w:rPr>
        <w:t>]</w:t>
      </w:r>
      <w:r w:rsidR="000B1120">
        <w:rPr>
          <w:color w:val="808080" w:themeColor="background1" w:themeShade="80"/>
        </w:rPr>
        <w:t xml:space="preserve"> </w:t>
      </w:r>
      <w:r w:rsidRPr="00460F09">
        <w:t>with our company. Your reference will be given all possible consideration as we review</w:t>
      </w:r>
      <w:r w:rsidR="000B1120">
        <w:t xml:space="preserve"> </w:t>
      </w:r>
      <w:r w:rsidR="000B1120" w:rsidRPr="000B1120">
        <w:rPr>
          <w:color w:val="808080" w:themeColor="background1" w:themeShade="80"/>
        </w:rPr>
        <w:t>[Applicant Name]</w:t>
      </w:r>
      <w:r w:rsidRPr="00460F09">
        <w:t>’s application. All information that you provided will be kept confidential. If you have any questions, please contact me at</w:t>
      </w:r>
      <w:r w:rsidR="000B1120">
        <w:t xml:space="preserve"> </w:t>
      </w:r>
      <w:r w:rsidR="000B1120">
        <w:rPr>
          <w:color w:val="808080" w:themeColor="background1" w:themeShade="80"/>
        </w:rPr>
        <w:t>[Phone Number</w:t>
      </w:r>
      <w:r w:rsidR="000B1120" w:rsidRPr="000B1120">
        <w:rPr>
          <w:color w:val="808080" w:themeColor="background1" w:themeShade="80"/>
        </w:rPr>
        <w:t>]</w:t>
      </w:r>
      <w:r w:rsidR="00272AE7">
        <w:t>.</w:t>
      </w:r>
    </w:p>
    <w:p w:rsidR="00FD5F91" w:rsidRDefault="00D27A70" w:rsidP="00FD5F91">
      <w:pPr>
        <w:pStyle w:val="Closing"/>
      </w:pPr>
      <w:r>
        <w:t>Sincerely,</w:t>
      </w:r>
    </w:p>
    <w:p w:rsidR="004C69B9" w:rsidRDefault="000B1120" w:rsidP="00746EDD">
      <w:pPr>
        <w:pStyle w:val="Signature"/>
      </w:pPr>
      <w:r>
        <w:t>[Your Name]</w:t>
      </w:r>
    </w:p>
    <w:p w:rsidR="00287428" w:rsidRDefault="000B1120" w:rsidP="000D2E35">
      <w:r>
        <w:t>[Title]</w:t>
      </w:r>
      <w:bookmarkStart w:id="0" w:name="_GoBack"/>
      <w:bookmarkEnd w:id="0"/>
    </w:p>
    <w:sectPr w:rsidR="00287428" w:rsidSect="004C69B9">
      <w:headerReference w:type="default" r:id="rId8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E83" w:rsidRDefault="00303E83">
      <w:r>
        <w:separator/>
      </w:r>
    </w:p>
  </w:endnote>
  <w:endnote w:type="continuationSeparator" w:id="0">
    <w:p w:rsidR="00303E83" w:rsidRDefault="0030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E83" w:rsidRDefault="00303E83">
      <w:r>
        <w:separator/>
      </w:r>
    </w:p>
  </w:footnote>
  <w:footnote w:type="continuationSeparator" w:id="0">
    <w:p w:rsidR="00303E83" w:rsidRDefault="00303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D0F" w:rsidRPr="000B7DA8" w:rsidRDefault="002B4D0F" w:rsidP="000D2E35">
    <w:pPr>
      <w:pStyle w:val="Header"/>
    </w:pPr>
    <w:r>
      <w:t xml:space="preserve">Page </w:t>
    </w:r>
    <w:r w:rsidR="0026764B"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="0026764B" w:rsidRPr="000B7DA8">
      <w:rPr>
        <w:rStyle w:val="PageNumber"/>
      </w:rPr>
      <w:fldChar w:fldCharType="separate"/>
    </w:r>
    <w:r w:rsidR="00D31002">
      <w:rPr>
        <w:rStyle w:val="PageNumber"/>
        <w:noProof/>
      </w:rPr>
      <w:t>2</w:t>
    </w:r>
    <w:r w:rsidR="0026764B"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C9002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0608A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CA8E7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FFC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3347C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5BE74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88CF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E3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A43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0C9A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AC"/>
    <w:rsid w:val="000B1120"/>
    <w:rsid w:val="000B52AD"/>
    <w:rsid w:val="000B7DA8"/>
    <w:rsid w:val="000D2E35"/>
    <w:rsid w:val="000F2F1D"/>
    <w:rsid w:val="0013733D"/>
    <w:rsid w:val="00165240"/>
    <w:rsid w:val="001B0EB0"/>
    <w:rsid w:val="001C39C4"/>
    <w:rsid w:val="001C3B37"/>
    <w:rsid w:val="001D185A"/>
    <w:rsid w:val="00204EBD"/>
    <w:rsid w:val="0021430B"/>
    <w:rsid w:val="00255735"/>
    <w:rsid w:val="0026764B"/>
    <w:rsid w:val="00267CC0"/>
    <w:rsid w:val="00272AE7"/>
    <w:rsid w:val="00287428"/>
    <w:rsid w:val="002B4D0F"/>
    <w:rsid w:val="002F341B"/>
    <w:rsid w:val="00303E83"/>
    <w:rsid w:val="00333A3F"/>
    <w:rsid w:val="00394AAC"/>
    <w:rsid w:val="003A43F4"/>
    <w:rsid w:val="003A65CF"/>
    <w:rsid w:val="004029BF"/>
    <w:rsid w:val="00422D2C"/>
    <w:rsid w:val="00452DEA"/>
    <w:rsid w:val="00460F09"/>
    <w:rsid w:val="004B5B67"/>
    <w:rsid w:val="004C69B9"/>
    <w:rsid w:val="00517A98"/>
    <w:rsid w:val="00530AAD"/>
    <w:rsid w:val="00575B10"/>
    <w:rsid w:val="005B2344"/>
    <w:rsid w:val="005F4F00"/>
    <w:rsid w:val="00605B82"/>
    <w:rsid w:val="0061751D"/>
    <w:rsid w:val="006308D8"/>
    <w:rsid w:val="00643A94"/>
    <w:rsid w:val="00650B2F"/>
    <w:rsid w:val="0067239C"/>
    <w:rsid w:val="006F02C2"/>
    <w:rsid w:val="007334AD"/>
    <w:rsid w:val="007347D7"/>
    <w:rsid w:val="00744147"/>
    <w:rsid w:val="00746EDD"/>
    <w:rsid w:val="00767097"/>
    <w:rsid w:val="007834BF"/>
    <w:rsid w:val="007C2960"/>
    <w:rsid w:val="007D03C5"/>
    <w:rsid w:val="007F303E"/>
    <w:rsid w:val="00852CDA"/>
    <w:rsid w:val="00876FF3"/>
    <w:rsid w:val="008C0A78"/>
    <w:rsid w:val="00924637"/>
    <w:rsid w:val="009321DF"/>
    <w:rsid w:val="00956F81"/>
    <w:rsid w:val="00981E11"/>
    <w:rsid w:val="009A462A"/>
    <w:rsid w:val="009E1724"/>
    <w:rsid w:val="009F2F6E"/>
    <w:rsid w:val="009F34DD"/>
    <w:rsid w:val="00A46190"/>
    <w:rsid w:val="00AB3FF8"/>
    <w:rsid w:val="00AE27A5"/>
    <w:rsid w:val="00B26817"/>
    <w:rsid w:val="00B76823"/>
    <w:rsid w:val="00BD0BBB"/>
    <w:rsid w:val="00C833FF"/>
    <w:rsid w:val="00CC2ADC"/>
    <w:rsid w:val="00CE02A3"/>
    <w:rsid w:val="00CE2C65"/>
    <w:rsid w:val="00CF13D7"/>
    <w:rsid w:val="00D12684"/>
    <w:rsid w:val="00D27A70"/>
    <w:rsid w:val="00D31002"/>
    <w:rsid w:val="00DB3133"/>
    <w:rsid w:val="00E52261"/>
    <w:rsid w:val="00EA5EAF"/>
    <w:rsid w:val="00F07C74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7B76B89-28B3-4A1E-81EF-3E939279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E35"/>
    <w:pPr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4C69B9"/>
    <w:pPr>
      <w:spacing w:after="0"/>
    </w:pPr>
  </w:style>
  <w:style w:type="paragraph" w:styleId="Date">
    <w:name w:val="Date"/>
    <w:basedOn w:val="Normal"/>
    <w:next w:val="Normal"/>
    <w:qFormat/>
    <w:rsid w:val="00981E11"/>
    <w:pPr>
      <w:spacing w:after="480"/>
    </w:pPr>
  </w:style>
  <w:style w:type="paragraph" w:styleId="Salutation">
    <w:name w:val="Salutation"/>
    <w:basedOn w:val="Normal"/>
    <w:next w:val="Normal"/>
    <w:qFormat/>
    <w:rsid w:val="00852CDA"/>
    <w:pPr>
      <w:spacing w:before="480"/>
    </w:pPr>
  </w:style>
  <w:style w:type="paragraph" w:styleId="Closing">
    <w:name w:val="Closing"/>
    <w:basedOn w:val="Normal"/>
    <w:qFormat/>
    <w:rsid w:val="00981E11"/>
    <w:pPr>
      <w:spacing w:after="960"/>
    </w:pPr>
  </w:style>
  <w:style w:type="paragraph" w:styleId="Signature">
    <w:name w:val="Signature"/>
    <w:basedOn w:val="Normal"/>
    <w:qFormat/>
    <w:rsid w:val="00746EDD"/>
    <w:pPr>
      <w:spacing w:after="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D2E35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unhideWhenUsed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unhideWhenUsed/>
    <w:rsid w:val="000B7DA8"/>
  </w:style>
  <w:style w:type="character" w:styleId="PlaceholderText">
    <w:name w:val="Placeholder Text"/>
    <w:basedOn w:val="DefaultParagraphFont"/>
    <w:uiPriority w:val="99"/>
    <w:semiHidden/>
    <w:rsid w:val="004C69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umugaPerumal\AppData\Roaming\Microsoft\Templates\Letter%20confirming%20receipt%20of%20employment%20refere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64E96663264C3789A7C2EE29016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919A2-6396-4FCA-BCB7-65861016671D}"/>
      </w:docPartPr>
      <w:docPartBody>
        <w:p w:rsidR="00040531" w:rsidRDefault="00F12757">
          <w:pPr>
            <w:pStyle w:val="7D64E96663264C3789A7C2EE29016C13"/>
          </w:pPr>
          <w:r>
            <w:t>[Recipient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CD"/>
    <w:rsid w:val="00040531"/>
    <w:rsid w:val="007E3241"/>
    <w:rsid w:val="00CC09CD"/>
    <w:rsid w:val="00F1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3F5B596C247C2A594A577B8C52965">
    <w:name w:val="DF23F5B596C247C2A594A577B8C52965"/>
  </w:style>
  <w:style w:type="paragraph" w:customStyle="1" w:styleId="420C5BA194324C01ACA83E87CD6B48E2">
    <w:name w:val="420C5BA194324C01ACA83E87CD6B48E2"/>
  </w:style>
  <w:style w:type="paragraph" w:customStyle="1" w:styleId="CAE54320DF0745F591F5420DDB4E110C">
    <w:name w:val="CAE54320DF0745F591F5420DDB4E110C"/>
  </w:style>
  <w:style w:type="character" w:styleId="PlaceholderText">
    <w:name w:val="Placeholder Text"/>
    <w:basedOn w:val="DefaultParagraphFont"/>
    <w:uiPriority w:val="99"/>
    <w:semiHidden/>
    <w:rsid w:val="00CC09CD"/>
    <w:rPr>
      <w:color w:val="808080"/>
    </w:rPr>
  </w:style>
  <w:style w:type="paragraph" w:customStyle="1" w:styleId="FF219DC8BCE742F5B8A3401D3B8F7A1F">
    <w:name w:val="FF219DC8BCE742F5B8A3401D3B8F7A1F"/>
  </w:style>
  <w:style w:type="paragraph" w:customStyle="1" w:styleId="603EA73932924B0B991E707CD4BD0A63">
    <w:name w:val="603EA73932924B0B991E707CD4BD0A63"/>
  </w:style>
  <w:style w:type="paragraph" w:customStyle="1" w:styleId="B0828632800242D5AEEE233E1A269A2D">
    <w:name w:val="B0828632800242D5AEEE233E1A269A2D"/>
  </w:style>
  <w:style w:type="paragraph" w:customStyle="1" w:styleId="EBBDD4F3FB0944A8BFC4F91AB2EA0C81">
    <w:name w:val="EBBDD4F3FB0944A8BFC4F91AB2EA0C81"/>
  </w:style>
  <w:style w:type="paragraph" w:customStyle="1" w:styleId="FE59106E2CB24BF08C57B64564DE3D41">
    <w:name w:val="FE59106E2CB24BF08C57B64564DE3D41"/>
  </w:style>
  <w:style w:type="paragraph" w:customStyle="1" w:styleId="AE1F5EA2AFE24F3B8BC0FDCB1BE03E57">
    <w:name w:val="AE1F5EA2AFE24F3B8BC0FDCB1BE03E57"/>
  </w:style>
  <w:style w:type="paragraph" w:customStyle="1" w:styleId="7D64E96663264C3789A7C2EE29016C13">
    <w:name w:val="7D64E96663264C3789A7C2EE29016C13"/>
  </w:style>
  <w:style w:type="paragraph" w:customStyle="1" w:styleId="6CB9E1FC05DD416DA63266DDF86E3AD8">
    <w:name w:val="6CB9E1FC05DD416DA63266DDF86E3AD8"/>
  </w:style>
  <w:style w:type="paragraph" w:customStyle="1" w:styleId="050905A6B05D41D5B1CBC77C8B1B0EA1">
    <w:name w:val="050905A6B05D41D5B1CBC77C8B1B0EA1"/>
  </w:style>
  <w:style w:type="paragraph" w:customStyle="1" w:styleId="7E9EBDE9E1304269989D9D6E7FFE95EA">
    <w:name w:val="7E9EBDE9E1304269989D9D6E7FFE95EA"/>
  </w:style>
  <w:style w:type="paragraph" w:customStyle="1" w:styleId="1270F661FAE345E890035511C7099525">
    <w:name w:val="1270F661FAE345E890035511C7099525"/>
  </w:style>
  <w:style w:type="paragraph" w:customStyle="1" w:styleId="5704684B7D4C4BDB83152ED89629802A">
    <w:name w:val="5704684B7D4C4BDB83152ED89629802A"/>
  </w:style>
  <w:style w:type="paragraph" w:customStyle="1" w:styleId="C78E61D2D13D4ABEB5F289B77D2F94BF">
    <w:name w:val="C78E61D2D13D4ABEB5F289B77D2F94BF"/>
  </w:style>
  <w:style w:type="paragraph" w:customStyle="1" w:styleId="EDAEA6504B474922A48FB6EF4DE5404A">
    <w:name w:val="EDAEA6504B474922A48FB6EF4DE5404A"/>
    <w:rsid w:val="00CC09CD"/>
  </w:style>
  <w:style w:type="paragraph" w:customStyle="1" w:styleId="D8B6880479474DC59C43125D30E6C0D5">
    <w:name w:val="D8B6880479474DC59C43125D30E6C0D5"/>
    <w:rsid w:val="00CC09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79A3C15-480C-49F6-9EBE-D861D79904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confirming receipt of employment reference</Template>
  <TotalTime>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Confirmation of receipt of reference</vt:lpstr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Confirmation of receipt of reference</dc:title>
  <dc:creator>ArumugaPerumal</dc:creator>
  <cp:keywords/>
  <cp:lastModifiedBy>Arumuga perumal S</cp:lastModifiedBy>
  <cp:revision>4</cp:revision>
  <cp:lastPrinted>2002-01-25T01:21:00Z</cp:lastPrinted>
  <dcterms:created xsi:type="dcterms:W3CDTF">2014-10-12T13:58:00Z</dcterms:created>
  <dcterms:modified xsi:type="dcterms:W3CDTF">2014-10-12T14:34:00Z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TC010175061033</vt:lpwstr>
  </property>
</Properties>
</file>